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523CFE" w:rsidRDefault="003A68AA">
          <w:pPr>
            <w:pStyle w:val="NoSpacing"/>
            <w:rPr>
              <w:sz w:val="24"/>
            </w:rPr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1F39CEF" wp14:editId="49D826D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7323" w:rsidRDefault="00EF7A5B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548D1DCEAFC24E4297E2F1918CB3E20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7323">
                                      <w:rPr>
                                        <w:lang w:val="en-IN"/>
                                      </w:rPr>
                                      <w:t>MAHENDRAN N</w:t>
                                    </w:r>
                                  </w:sdtContent>
                                </w:sdt>
                                <w:r w:rsidR="00487323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DF067DC06F2244898FB6C4C9C8FA392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7323">
                                      <w:rPr>
                                        <w:lang w:val="en-IN"/>
                                      </w:rPr>
                                      <w:t>EXCEL</w:t>
                                    </w:r>
                                  </w:sdtContent>
                                </w:sdt>
                                <w:r w:rsidR="00487323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8DAAC0DE25094E6FBF13BB6B530609B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30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487323">
                                      <w:t>November 30, 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F39C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487323" w:rsidRDefault="00EF7A5B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548D1DCEAFC24E4297E2F1918CB3E20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87323">
                                <w:rPr>
                                  <w:lang w:val="en-IN"/>
                                </w:rPr>
                                <w:t>MAHENDRAN N</w:t>
                              </w:r>
                            </w:sdtContent>
                          </w:sdt>
                          <w:r w:rsidR="00487323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DF067DC06F2244898FB6C4C9C8FA392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87323">
                                <w:rPr>
                                  <w:lang w:val="en-IN"/>
                                </w:rPr>
                                <w:t>EXCEL</w:t>
                              </w:r>
                            </w:sdtContent>
                          </w:sdt>
                          <w:r w:rsidR="00487323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8DAAC0DE25094E6FBF13BB6B530609B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3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87323">
                                <w:t>November 30, 2024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4579BF2" wp14:editId="3006341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7323" w:rsidRDefault="00487323" w:rsidP="00CA433A">
                                <w:pPr>
                                  <w:pStyle w:val="Title"/>
                                  <w:jc w:val="left"/>
                                </w:pPr>
                                <w:r>
                                  <w:t>EXCEL CAPSTONE PROJECT</w:t>
                                </w:r>
                              </w:p>
                              <w:p w:rsidR="00487323" w:rsidRDefault="00EF7A5B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7323">
                                      <w:t>EXCEL FEATURES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579BF2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487323" w:rsidRDefault="00487323" w:rsidP="00CA433A">
                          <w:pPr>
                            <w:pStyle w:val="Title"/>
                            <w:jc w:val="left"/>
                          </w:pPr>
                          <w:r>
                            <w:t>EXCEL CAPSTONE PROJECT</w:t>
                          </w:r>
                        </w:p>
                        <w:p w:rsidR="00487323" w:rsidRDefault="00EF7A5B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7323">
                                <w:t>EXCEL FEATURES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w:drawing>
              <wp:anchor distT="0" distB="0" distL="114300" distR="114300" simplePos="0" relativeHeight="251659264" behindDoc="1" locked="0" layoutInCell="1" allowOverlap="0" wp14:anchorId="7909DB8D" wp14:editId="0A38B81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23CFE" w:rsidRDefault="003A68AA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:rsidR="00CA433A" w:rsidRPr="00EA2045" w:rsidRDefault="00CA433A" w:rsidP="00CA433A">
      <w:pPr>
        <w:autoSpaceDE w:val="0"/>
        <w:autoSpaceDN w:val="0"/>
        <w:adjustRightInd w:val="0"/>
        <w:spacing w:before="0" w:after="0" w:line="240" w:lineRule="auto"/>
        <w:rPr>
          <w:rFonts w:ascii="Calibri-Bold" w:hAnsi="Calibri-Bold" w:cs="Calibri-Bold"/>
          <w:b/>
          <w:bCs/>
          <w:sz w:val="28"/>
          <w:szCs w:val="28"/>
          <w:u w:val="single"/>
          <w:lang w:val="en-IN"/>
        </w:rPr>
      </w:pPr>
      <w:r w:rsidRPr="00EA2045">
        <w:rPr>
          <w:rFonts w:ascii="Calibri-Bold" w:hAnsi="Calibri-Bold" w:cs="Calibri-Bold"/>
          <w:b/>
          <w:bCs/>
          <w:sz w:val="28"/>
          <w:szCs w:val="28"/>
          <w:u w:val="single"/>
          <w:lang w:val="en-IN"/>
        </w:rPr>
        <w:lastRenderedPageBreak/>
        <w:t>Data Cleaning:</w:t>
      </w:r>
    </w:p>
    <w:p w:rsidR="00CA433A" w:rsidRDefault="00CA433A" w:rsidP="00CA433A">
      <w:pPr>
        <w:autoSpaceDE w:val="0"/>
        <w:autoSpaceDN w:val="0"/>
        <w:adjustRightInd w:val="0"/>
        <w:spacing w:before="0" w:after="0" w:line="240" w:lineRule="auto"/>
        <w:rPr>
          <w:rFonts w:ascii="Calibri-Bold" w:hAnsi="Calibri-Bold" w:cs="Calibri-Bold"/>
          <w:b/>
          <w:bCs/>
          <w:sz w:val="28"/>
          <w:szCs w:val="28"/>
          <w:lang w:val="en-IN"/>
        </w:rPr>
      </w:pPr>
    </w:p>
    <w:p w:rsidR="00CA433A" w:rsidRPr="00426264" w:rsidRDefault="00CA433A" w:rsidP="00CA43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Check for the number of missing values marked with '?' in each column of the “Medical Examinations” Table and "Hospitalization Details" Table.</w:t>
      </w:r>
    </w:p>
    <w:p w:rsidR="00CA433A" w:rsidRPr="00CA433A" w:rsidRDefault="00CA433A" w:rsidP="00CA433A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C8421C" w:rsidRDefault="0022629F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         </w:t>
      </w:r>
      <w:r w:rsidR="00CA433A">
        <w:rPr>
          <w:rFonts w:ascii="Calibri" w:hAnsi="Calibri" w:cs="Calibri"/>
          <w:sz w:val="24"/>
          <w:szCs w:val="24"/>
          <w:lang w:val="en-IN"/>
        </w:rPr>
        <w:t xml:space="preserve">We can find the missing value marked “?” by using </w:t>
      </w:r>
      <w:r w:rsidR="00CA433A" w:rsidRPr="00042C64">
        <w:rPr>
          <w:rFonts w:ascii="Calibri" w:hAnsi="Calibri" w:cs="Calibri"/>
          <w:sz w:val="24"/>
          <w:szCs w:val="24"/>
          <w:highlight w:val="yellow"/>
          <w:lang w:val="en-IN"/>
        </w:rPr>
        <w:t>COUNTIF function</w:t>
      </w:r>
      <w:r w:rsidR="00CA433A">
        <w:rPr>
          <w:rFonts w:ascii="Calibri" w:hAnsi="Calibri" w:cs="Calibri"/>
          <w:sz w:val="24"/>
          <w:szCs w:val="24"/>
          <w:lang w:val="en-IN"/>
        </w:rPr>
        <w:t>,</w:t>
      </w:r>
    </w:p>
    <w:p w:rsidR="00C8421C" w:rsidRDefault="00C8421C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 xml:space="preserve">We have observed the below mentioned </w:t>
      </w:r>
      <w:r w:rsidR="0022629F">
        <w:rPr>
          <w:rFonts w:ascii="Calibri" w:hAnsi="Calibri" w:cs="Calibri"/>
          <w:sz w:val="24"/>
          <w:szCs w:val="24"/>
          <w:lang w:val="en-IN"/>
        </w:rPr>
        <w:t>missing values in the given format.</w:t>
      </w:r>
    </w:p>
    <w:p w:rsidR="00C8421C" w:rsidRPr="00426264" w:rsidRDefault="00C8421C" w:rsidP="00C8421C">
      <w:pPr>
        <w:pStyle w:val="Heading3"/>
        <w:ind w:firstLine="360"/>
        <w:rPr>
          <w:rFonts w:ascii="Calibri" w:eastAsiaTheme="minorHAnsi" w:hAnsi="Calibri" w:cs="Calibri"/>
          <w:b/>
          <w:color w:val="000000" w:themeColor="text1"/>
          <w:sz w:val="24"/>
          <w:szCs w:val="24"/>
          <w:u w:val="single"/>
          <w:lang w:val="en-IN"/>
        </w:rPr>
      </w:pPr>
      <w:r w:rsidRPr="00426264">
        <w:rPr>
          <w:rFonts w:ascii="Calibri" w:eastAsiaTheme="minorHAnsi" w:hAnsi="Calibri" w:cs="Calibri"/>
          <w:b/>
          <w:color w:val="000000" w:themeColor="text1"/>
          <w:sz w:val="24"/>
          <w:szCs w:val="24"/>
          <w:u w:val="single"/>
          <w:lang w:val="en-IN"/>
        </w:rPr>
        <w:t>Medical Examinations Table:</w:t>
      </w:r>
    </w:p>
    <w:p w:rsidR="00C8421C" w:rsidRPr="00C8421C" w:rsidRDefault="00C8421C" w:rsidP="00C842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  <w:lang w:val="en-IN"/>
        </w:rPr>
      </w:pPr>
      <w:r w:rsidRPr="00C8421C">
        <w:rPr>
          <w:rFonts w:ascii="Calibri" w:hAnsi="Calibri" w:cs="Calibri"/>
          <w:sz w:val="24"/>
          <w:szCs w:val="24"/>
          <w:lang w:val="en-IN"/>
        </w:rPr>
        <w:t>Customer ID: 0</w:t>
      </w:r>
    </w:p>
    <w:p w:rsidR="00C8421C" w:rsidRPr="00C8421C" w:rsidRDefault="00C8421C" w:rsidP="00C842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  <w:lang w:val="en-IN"/>
        </w:rPr>
      </w:pPr>
      <w:r w:rsidRPr="00C8421C">
        <w:rPr>
          <w:rFonts w:ascii="Calibri" w:hAnsi="Calibri" w:cs="Calibri"/>
          <w:sz w:val="24"/>
          <w:szCs w:val="24"/>
          <w:lang w:val="en-IN"/>
        </w:rPr>
        <w:t>BMI: 0</w:t>
      </w:r>
    </w:p>
    <w:p w:rsidR="00C8421C" w:rsidRPr="00C8421C" w:rsidRDefault="00C8421C" w:rsidP="00C842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  <w:lang w:val="en-IN"/>
        </w:rPr>
      </w:pPr>
      <w:r w:rsidRPr="00C8421C">
        <w:rPr>
          <w:rFonts w:ascii="Calibri" w:hAnsi="Calibri" w:cs="Calibri"/>
          <w:sz w:val="24"/>
          <w:szCs w:val="24"/>
          <w:lang w:val="en-IN"/>
        </w:rPr>
        <w:t>HBA1C: 0</w:t>
      </w:r>
    </w:p>
    <w:p w:rsidR="00C8421C" w:rsidRPr="00C8421C" w:rsidRDefault="00C8421C" w:rsidP="00C842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  <w:lang w:val="en-IN"/>
        </w:rPr>
      </w:pPr>
      <w:r w:rsidRPr="00C8421C">
        <w:rPr>
          <w:rFonts w:ascii="Calibri" w:hAnsi="Calibri" w:cs="Calibri"/>
          <w:sz w:val="24"/>
          <w:szCs w:val="24"/>
          <w:lang w:val="en-IN"/>
        </w:rPr>
        <w:t>Heart Issues: 0</w:t>
      </w:r>
    </w:p>
    <w:p w:rsidR="00C8421C" w:rsidRPr="00C8421C" w:rsidRDefault="00C8421C" w:rsidP="00C842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  <w:lang w:val="en-IN"/>
        </w:rPr>
      </w:pPr>
      <w:r w:rsidRPr="00C8421C">
        <w:rPr>
          <w:rFonts w:ascii="Calibri" w:hAnsi="Calibri" w:cs="Calibri"/>
          <w:sz w:val="24"/>
          <w:szCs w:val="24"/>
          <w:lang w:val="en-IN"/>
        </w:rPr>
        <w:t>Any Transplants: 0</w:t>
      </w:r>
    </w:p>
    <w:p w:rsidR="00C8421C" w:rsidRPr="00C8421C" w:rsidRDefault="00C8421C" w:rsidP="00C842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  <w:lang w:val="en-IN"/>
        </w:rPr>
      </w:pPr>
      <w:r w:rsidRPr="00C8421C">
        <w:rPr>
          <w:rFonts w:ascii="Calibri" w:hAnsi="Calibri" w:cs="Calibri"/>
          <w:sz w:val="24"/>
          <w:szCs w:val="24"/>
          <w:lang w:val="en-IN"/>
        </w:rPr>
        <w:t>Cancer history: 0</w:t>
      </w:r>
    </w:p>
    <w:p w:rsidR="00C8421C" w:rsidRPr="00C8421C" w:rsidRDefault="00C8421C" w:rsidP="00C842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  <w:lang w:val="en-IN"/>
        </w:rPr>
      </w:pPr>
      <w:r w:rsidRPr="00C8421C">
        <w:rPr>
          <w:rFonts w:ascii="Calibri" w:hAnsi="Calibri" w:cs="Calibri"/>
          <w:sz w:val="24"/>
          <w:szCs w:val="24"/>
          <w:lang w:val="en-IN"/>
        </w:rPr>
        <w:t>NumberOfMajorSurgeries: 0</w:t>
      </w:r>
    </w:p>
    <w:p w:rsidR="00C8421C" w:rsidRPr="00C8421C" w:rsidRDefault="00C8421C" w:rsidP="00C842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  <w:lang w:val="en-IN"/>
        </w:rPr>
      </w:pPr>
      <w:r w:rsidRPr="00C8421C">
        <w:rPr>
          <w:rFonts w:ascii="Calibri" w:hAnsi="Calibri" w:cs="Calibri"/>
          <w:sz w:val="24"/>
          <w:szCs w:val="24"/>
          <w:lang w:val="en-IN"/>
        </w:rPr>
        <w:t>smoker: 2</w:t>
      </w:r>
    </w:p>
    <w:p w:rsidR="00C8421C" w:rsidRPr="00426264" w:rsidRDefault="00C8421C" w:rsidP="00426264">
      <w:pPr>
        <w:pStyle w:val="Heading3"/>
        <w:ind w:firstLine="360"/>
        <w:rPr>
          <w:rFonts w:ascii="Calibri" w:eastAsiaTheme="minorHAnsi" w:hAnsi="Calibri" w:cs="Calibri"/>
          <w:b/>
          <w:color w:val="000000" w:themeColor="text1"/>
          <w:sz w:val="24"/>
          <w:szCs w:val="24"/>
          <w:u w:val="single"/>
          <w:lang w:val="en-IN"/>
        </w:rPr>
      </w:pPr>
      <w:r w:rsidRPr="00426264">
        <w:rPr>
          <w:rFonts w:ascii="Calibri" w:eastAsiaTheme="minorHAnsi" w:hAnsi="Calibri" w:cs="Calibri"/>
          <w:b/>
          <w:color w:val="000000" w:themeColor="text1"/>
          <w:sz w:val="24"/>
          <w:szCs w:val="24"/>
          <w:u w:val="single"/>
          <w:lang w:val="en-IN"/>
        </w:rPr>
        <w:t>Hospitalization Details Table:</w:t>
      </w:r>
    </w:p>
    <w:p w:rsidR="00C8421C" w:rsidRPr="00C8421C" w:rsidRDefault="00C8421C" w:rsidP="00C842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  <w:lang w:val="en-IN"/>
        </w:rPr>
      </w:pPr>
      <w:r w:rsidRPr="00C8421C">
        <w:rPr>
          <w:rFonts w:ascii="Calibri" w:hAnsi="Calibri" w:cs="Calibri"/>
          <w:sz w:val="24"/>
          <w:szCs w:val="24"/>
          <w:lang w:val="en-IN"/>
        </w:rPr>
        <w:t>Customer ID: 6</w:t>
      </w:r>
    </w:p>
    <w:p w:rsidR="00C8421C" w:rsidRPr="00C8421C" w:rsidRDefault="00C8421C" w:rsidP="00C842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  <w:lang w:val="en-IN"/>
        </w:rPr>
      </w:pPr>
      <w:r w:rsidRPr="00C8421C">
        <w:rPr>
          <w:rFonts w:ascii="Calibri" w:hAnsi="Calibri" w:cs="Calibri"/>
          <w:sz w:val="24"/>
          <w:szCs w:val="24"/>
          <w:lang w:val="en-IN"/>
        </w:rPr>
        <w:t>year: 2</w:t>
      </w:r>
    </w:p>
    <w:p w:rsidR="00C8421C" w:rsidRPr="00C8421C" w:rsidRDefault="00C8421C" w:rsidP="00C842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  <w:lang w:val="en-IN"/>
        </w:rPr>
      </w:pPr>
      <w:r w:rsidRPr="00C8421C">
        <w:rPr>
          <w:rFonts w:ascii="Calibri" w:hAnsi="Calibri" w:cs="Calibri"/>
          <w:sz w:val="24"/>
          <w:szCs w:val="24"/>
          <w:lang w:val="en-IN"/>
        </w:rPr>
        <w:t>month: 3</w:t>
      </w:r>
    </w:p>
    <w:p w:rsidR="00C8421C" w:rsidRPr="00C8421C" w:rsidRDefault="00C8421C" w:rsidP="00C842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  <w:lang w:val="en-IN"/>
        </w:rPr>
      </w:pPr>
      <w:r w:rsidRPr="00C8421C">
        <w:rPr>
          <w:rFonts w:ascii="Calibri" w:hAnsi="Calibri" w:cs="Calibri"/>
          <w:sz w:val="24"/>
          <w:szCs w:val="24"/>
          <w:lang w:val="en-IN"/>
        </w:rPr>
        <w:t>date: 0</w:t>
      </w:r>
    </w:p>
    <w:p w:rsidR="00C8421C" w:rsidRPr="00C8421C" w:rsidRDefault="00C8421C" w:rsidP="00C842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  <w:lang w:val="en-IN"/>
        </w:rPr>
      </w:pPr>
      <w:r w:rsidRPr="00C8421C">
        <w:rPr>
          <w:rFonts w:ascii="Calibri" w:hAnsi="Calibri" w:cs="Calibri"/>
          <w:sz w:val="24"/>
          <w:szCs w:val="24"/>
          <w:lang w:val="en-IN"/>
        </w:rPr>
        <w:t>children: 0</w:t>
      </w:r>
    </w:p>
    <w:p w:rsidR="00C8421C" w:rsidRPr="00C8421C" w:rsidRDefault="00C8421C" w:rsidP="00C842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  <w:lang w:val="en-IN"/>
        </w:rPr>
      </w:pPr>
      <w:r w:rsidRPr="00C8421C">
        <w:rPr>
          <w:rFonts w:ascii="Calibri" w:hAnsi="Calibri" w:cs="Calibri"/>
          <w:sz w:val="24"/>
          <w:szCs w:val="24"/>
          <w:lang w:val="en-IN"/>
        </w:rPr>
        <w:t>charges: 0</w:t>
      </w:r>
    </w:p>
    <w:p w:rsidR="00C8421C" w:rsidRPr="00C8421C" w:rsidRDefault="00C8421C" w:rsidP="00C842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  <w:lang w:val="en-IN"/>
        </w:rPr>
      </w:pPr>
      <w:r w:rsidRPr="00C8421C">
        <w:rPr>
          <w:rFonts w:ascii="Calibri" w:hAnsi="Calibri" w:cs="Calibri"/>
          <w:sz w:val="24"/>
          <w:szCs w:val="24"/>
          <w:lang w:val="en-IN"/>
        </w:rPr>
        <w:t>Hospital tier: 1</w:t>
      </w:r>
    </w:p>
    <w:p w:rsidR="00C8421C" w:rsidRPr="00C8421C" w:rsidRDefault="00C8421C" w:rsidP="00C842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  <w:lang w:val="en-IN"/>
        </w:rPr>
      </w:pPr>
      <w:r w:rsidRPr="00C8421C">
        <w:rPr>
          <w:rFonts w:ascii="Calibri" w:hAnsi="Calibri" w:cs="Calibri"/>
          <w:sz w:val="24"/>
          <w:szCs w:val="24"/>
          <w:lang w:val="en-IN"/>
        </w:rPr>
        <w:t>City tier: 1</w:t>
      </w:r>
    </w:p>
    <w:p w:rsidR="00C8421C" w:rsidRPr="00C8421C" w:rsidRDefault="00C8421C" w:rsidP="00C842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4"/>
          <w:szCs w:val="24"/>
          <w:lang w:val="en-IN"/>
        </w:rPr>
      </w:pPr>
      <w:r w:rsidRPr="00C8421C">
        <w:rPr>
          <w:rFonts w:ascii="Calibri" w:hAnsi="Calibri" w:cs="Calibri"/>
          <w:sz w:val="24"/>
          <w:szCs w:val="24"/>
          <w:lang w:val="en-IN"/>
        </w:rPr>
        <w:t>State ID: 2</w:t>
      </w:r>
    </w:p>
    <w:p w:rsidR="00CA433A" w:rsidRPr="00C8421C" w:rsidRDefault="00CA433A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sz w:val="24"/>
          <w:szCs w:val="24"/>
          <w:lang w:val="en-IN"/>
        </w:rPr>
      </w:pPr>
    </w:p>
    <w:p w:rsidR="00CA433A" w:rsidRPr="00CA433A" w:rsidRDefault="00CA433A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CA433A" w:rsidRPr="00426264" w:rsidRDefault="00CA433A" w:rsidP="00CA43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Fill in the missing values of ‘month’ with Sep and ‘year’ with its average rounded to the nearest integer.</w:t>
      </w:r>
    </w:p>
    <w:p w:rsidR="00CA433A" w:rsidRDefault="00CA433A" w:rsidP="00CA433A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042C64" w:rsidRDefault="00CA433A" w:rsidP="00042C64">
      <w:pPr>
        <w:pStyle w:val="ListParagraph"/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We can replace the missing values in month column by Sep </w:t>
      </w:r>
    </w:p>
    <w:p w:rsidR="00042C64" w:rsidRDefault="00042C64" w:rsidP="00042C64">
      <w:pPr>
        <w:pStyle w:val="ListParagraph"/>
        <w:autoSpaceDE w:val="0"/>
        <w:autoSpaceDN w:val="0"/>
        <w:adjustRightInd w:val="0"/>
        <w:spacing w:before="0" w:after="0" w:line="240" w:lineRule="auto"/>
        <w:jc w:val="center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highlight w:val="yellow"/>
          <w:lang w:val="en-IN"/>
        </w:rPr>
        <w:t>=</w:t>
      </w:r>
      <w:r w:rsidR="00FD4077" w:rsidRPr="00042C64">
        <w:rPr>
          <w:rFonts w:ascii="Calibri" w:hAnsi="Calibri" w:cs="Calibri"/>
          <w:sz w:val="24"/>
          <w:szCs w:val="24"/>
          <w:highlight w:val="yellow"/>
          <w:lang w:val="en-IN"/>
        </w:rPr>
        <w:t>IF($</w:t>
      </w:r>
      <w:r w:rsidR="0022629F">
        <w:rPr>
          <w:rFonts w:ascii="Calibri" w:hAnsi="Calibri" w:cs="Calibri"/>
          <w:sz w:val="24"/>
          <w:szCs w:val="24"/>
          <w:highlight w:val="yellow"/>
          <w:lang w:val="en-IN"/>
        </w:rPr>
        <w:t>C2="?","Sep",$C2</w:t>
      </w:r>
      <w:r w:rsidR="00FD4077" w:rsidRPr="00042C64">
        <w:rPr>
          <w:rFonts w:ascii="Calibri" w:hAnsi="Calibri" w:cs="Calibri"/>
          <w:sz w:val="24"/>
          <w:szCs w:val="24"/>
          <w:highlight w:val="yellow"/>
          <w:lang w:val="en-IN"/>
        </w:rPr>
        <w:t>)</w:t>
      </w:r>
    </w:p>
    <w:p w:rsidR="00042C64" w:rsidRDefault="00042C64" w:rsidP="00042C64">
      <w:pPr>
        <w:pStyle w:val="ListParagraph"/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and to find average r</w:t>
      </w:r>
      <w:r w:rsidR="00FD4077">
        <w:rPr>
          <w:rFonts w:ascii="Calibri" w:hAnsi="Calibri" w:cs="Calibri"/>
          <w:sz w:val="24"/>
          <w:szCs w:val="24"/>
          <w:lang w:val="en-IN"/>
        </w:rPr>
        <w:t>ounded,</w:t>
      </w:r>
    </w:p>
    <w:p w:rsidR="00FD4077" w:rsidRPr="00FD4077" w:rsidRDefault="0022629F" w:rsidP="00042C64">
      <w:pPr>
        <w:pStyle w:val="ListParagraph"/>
        <w:autoSpaceDE w:val="0"/>
        <w:autoSpaceDN w:val="0"/>
        <w:adjustRightInd w:val="0"/>
        <w:spacing w:before="0" w:after="0" w:line="240" w:lineRule="auto"/>
        <w:jc w:val="center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highlight w:val="yellow"/>
          <w:lang w:val="en-IN"/>
        </w:rPr>
        <w:t>=IF(B2="?",ROUND(AVERAGE($B$2:$B$2345),0),B2</w:t>
      </w:r>
      <w:r w:rsidR="00FD4077" w:rsidRPr="00FD4077">
        <w:rPr>
          <w:rFonts w:ascii="Calibri" w:hAnsi="Calibri" w:cs="Calibri"/>
          <w:sz w:val="24"/>
          <w:szCs w:val="24"/>
          <w:highlight w:val="yellow"/>
          <w:lang w:val="en-IN"/>
        </w:rPr>
        <w:t>)</w:t>
      </w:r>
    </w:p>
    <w:p w:rsidR="00CA433A" w:rsidRDefault="00CA433A" w:rsidP="00FD4077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CA433A" w:rsidRPr="00426264" w:rsidRDefault="00CA433A" w:rsidP="00CA43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Determine the most frequently occurring values in the ‘smoker’, 'Hospital tier'and 'City tier' columns, and fill in the missing values accordingly.</w:t>
      </w:r>
    </w:p>
    <w:p w:rsidR="0022629F" w:rsidRPr="00505462" w:rsidRDefault="00505462" w:rsidP="0022629F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  <w:r w:rsidRPr="00505462">
        <w:rPr>
          <w:rFonts w:ascii="Calibri" w:hAnsi="Calibri" w:cs="Calibri"/>
          <w:sz w:val="24"/>
          <w:szCs w:val="24"/>
          <w:lang w:val="en-IN"/>
        </w:rPr>
        <w:lastRenderedPageBreak/>
        <w:t xml:space="preserve">In the above case, we have found the most frequently used values and replaced with </w:t>
      </w:r>
      <w:r w:rsidRPr="00505462">
        <w:rPr>
          <w:rFonts w:ascii="Calibri" w:hAnsi="Calibri" w:cs="Calibri"/>
          <w:sz w:val="24"/>
          <w:szCs w:val="24"/>
          <w:highlight w:val="yellow"/>
          <w:lang w:val="en-IN"/>
        </w:rPr>
        <w:t>tier – 2.</w:t>
      </w:r>
    </w:p>
    <w:p w:rsidR="00CA433A" w:rsidRDefault="00CA433A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CA433A" w:rsidRPr="00CA433A" w:rsidRDefault="00CA433A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042C64" w:rsidRPr="00426264" w:rsidRDefault="00CA433A" w:rsidP="00042C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If any 'State ID' values are missing, consider filling them with 'Unknown' or using another</w:t>
      </w:r>
      <w:r w:rsidR="00042C64"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 xml:space="preserve"> </w:t>
      </w: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appropriate strategy.</w:t>
      </w:r>
    </w:p>
    <w:p w:rsidR="003F7903" w:rsidRDefault="003F7903" w:rsidP="003F790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042C64" w:rsidRDefault="00042C64" w:rsidP="00042C64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We can use </w:t>
      </w:r>
      <w:r w:rsidR="00505462">
        <w:rPr>
          <w:rFonts w:ascii="Calibri" w:hAnsi="Calibri" w:cs="Calibri"/>
          <w:sz w:val="24"/>
          <w:szCs w:val="24"/>
          <w:highlight w:val="yellow"/>
          <w:lang w:val="en-IN"/>
        </w:rPr>
        <w:t>=IF(I2</w:t>
      </w:r>
      <w:r w:rsidRPr="00BA3812">
        <w:rPr>
          <w:rFonts w:ascii="Calibri" w:hAnsi="Calibri" w:cs="Calibri"/>
          <w:sz w:val="24"/>
          <w:szCs w:val="24"/>
          <w:highlight w:val="yellow"/>
          <w:lang w:val="en-IN"/>
        </w:rPr>
        <w:t>="?","Unknown",</w:t>
      </w:r>
      <w:r w:rsidR="00505462">
        <w:rPr>
          <w:rFonts w:ascii="Calibri" w:hAnsi="Calibri" w:cs="Calibri"/>
          <w:sz w:val="24"/>
          <w:szCs w:val="24"/>
          <w:highlight w:val="yellow"/>
          <w:lang w:val="en-IN"/>
        </w:rPr>
        <w:t>I2</w:t>
      </w:r>
      <w:r w:rsidRPr="00BA3812">
        <w:rPr>
          <w:rFonts w:ascii="Calibri" w:hAnsi="Calibri" w:cs="Calibri"/>
          <w:sz w:val="24"/>
          <w:szCs w:val="24"/>
          <w:highlight w:val="yellow"/>
          <w:lang w:val="en-IN"/>
        </w:rPr>
        <w:t>)</w:t>
      </w:r>
      <w:r w:rsidR="00BA3812">
        <w:rPr>
          <w:rFonts w:ascii="Calibri" w:hAnsi="Calibri" w:cs="Calibri"/>
          <w:sz w:val="24"/>
          <w:szCs w:val="24"/>
          <w:lang w:val="en-IN"/>
        </w:rPr>
        <w:t xml:space="preserve"> to replace the missing State ID.</w:t>
      </w:r>
    </w:p>
    <w:p w:rsidR="00BA3812" w:rsidRDefault="00BA3812" w:rsidP="00042C64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BA3812" w:rsidRPr="00BA3812" w:rsidRDefault="00BA3812" w:rsidP="00042C64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u w:val="single"/>
          <w:lang w:val="en-IN"/>
        </w:rPr>
      </w:pPr>
    </w:p>
    <w:p w:rsidR="00CA433A" w:rsidRPr="00426264" w:rsidRDefault="00CA433A" w:rsidP="00CA433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</w:pPr>
      <w:r w:rsidRPr="00426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Data Transformation:</w:t>
      </w:r>
    </w:p>
    <w:p w:rsidR="00BA3812" w:rsidRPr="00BA3812" w:rsidRDefault="00BA3812" w:rsidP="00CA433A">
      <w:pPr>
        <w:autoSpaceDE w:val="0"/>
        <w:autoSpaceDN w:val="0"/>
        <w:adjustRightInd w:val="0"/>
        <w:spacing w:before="0" w:after="0" w:line="240" w:lineRule="auto"/>
        <w:rPr>
          <w:rFonts w:ascii="Calibri-Bold" w:hAnsi="Calibri-Bold" w:cs="Calibri-Bold"/>
          <w:b/>
          <w:bCs/>
          <w:sz w:val="28"/>
          <w:szCs w:val="28"/>
          <w:u w:val="single"/>
          <w:lang w:val="en-IN"/>
        </w:rPr>
      </w:pPr>
    </w:p>
    <w:p w:rsidR="00CA433A" w:rsidRPr="00426264" w:rsidRDefault="00CA433A" w:rsidP="00CA433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42626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1) </w:t>
      </w: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Split the ‘names’ column in the “Customer Names” Table into 3 meaningful columns:</w:t>
      </w:r>
    </w:p>
    <w:p w:rsidR="00CA433A" w:rsidRPr="00426264" w:rsidRDefault="00CA433A" w:rsidP="00CA433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‘Title’, ‘First Name’, and ‘Last Name’.</w:t>
      </w:r>
    </w:p>
    <w:p w:rsidR="00D74993" w:rsidRDefault="00D74993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BA3812" w:rsidRDefault="00D74993" w:rsidP="00D7499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We can go with the option </w:t>
      </w:r>
      <w:r w:rsidRPr="00D74993">
        <w:rPr>
          <w:rFonts w:ascii="Calibri" w:hAnsi="Calibri" w:cs="Calibri"/>
          <w:sz w:val="24"/>
          <w:szCs w:val="24"/>
          <w:highlight w:val="yellow"/>
          <w:lang w:val="en-IN"/>
        </w:rPr>
        <w:t>Text to Columns in DATA tab</w:t>
      </w:r>
    </w:p>
    <w:p w:rsidR="00BA3812" w:rsidRDefault="00BA3812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CA433A" w:rsidRPr="00426264" w:rsidRDefault="00CA433A" w:rsidP="00CA433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2626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2) </w:t>
      </w: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Convert the "NumberOfMajorSurgeries" column in the “Medical Examinations” Table to</w:t>
      </w:r>
      <w:r w:rsidR="00D74993"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 xml:space="preserve"> </w:t>
      </w: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numerical data by replacing non-numeric characters with meaningful numerical values.</w:t>
      </w:r>
    </w:p>
    <w:p w:rsidR="003F7903" w:rsidRDefault="003F7903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D74993" w:rsidRDefault="001E71AB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 xml:space="preserve">We can use </w:t>
      </w:r>
      <w:r w:rsidRPr="001E71AB">
        <w:rPr>
          <w:rFonts w:ascii="Calibri" w:hAnsi="Calibri" w:cs="Calibri"/>
          <w:sz w:val="24"/>
          <w:szCs w:val="24"/>
          <w:highlight w:val="yellow"/>
          <w:lang w:val="en-IN"/>
        </w:rPr>
        <w:t>Find and Replace</w:t>
      </w:r>
      <w:r>
        <w:rPr>
          <w:rFonts w:ascii="Calibri" w:hAnsi="Calibri" w:cs="Calibri"/>
          <w:sz w:val="24"/>
          <w:szCs w:val="24"/>
          <w:lang w:val="en-IN"/>
        </w:rPr>
        <w:t xml:space="preserve"> option to change non-numeric to numeric.</w:t>
      </w:r>
    </w:p>
    <w:p w:rsidR="001E71AB" w:rsidRDefault="001E71AB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We have changed the </w:t>
      </w:r>
      <w:r w:rsidR="00B86C44">
        <w:rPr>
          <w:rFonts w:ascii="Calibri" w:hAnsi="Calibri" w:cs="Calibri"/>
          <w:sz w:val="24"/>
          <w:szCs w:val="24"/>
          <w:highlight w:val="yellow"/>
          <w:lang w:val="en-IN"/>
        </w:rPr>
        <w:t>1074</w:t>
      </w:r>
      <w:r>
        <w:rPr>
          <w:rFonts w:ascii="Calibri" w:hAnsi="Calibri" w:cs="Calibri"/>
          <w:sz w:val="24"/>
          <w:szCs w:val="24"/>
          <w:lang w:val="en-IN"/>
        </w:rPr>
        <w:t xml:space="preserve"> non numeric values to numeric value(0) to the given data.</w:t>
      </w:r>
    </w:p>
    <w:p w:rsidR="001E71AB" w:rsidRDefault="001E71AB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907706" w:rsidRDefault="00907706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907706" w:rsidRDefault="00907706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CA433A" w:rsidRPr="00426264" w:rsidRDefault="00CA433A" w:rsidP="00CA433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42626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3) </w:t>
      </w: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Check for inconsistencies in the 'Heart Issues' and 'smoker' columns and propose</w:t>
      </w:r>
    </w:p>
    <w:p w:rsidR="00CA433A" w:rsidRPr="00426264" w:rsidRDefault="00CA433A" w:rsidP="00CA433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corrective actions if necessary.</w:t>
      </w:r>
    </w:p>
    <w:p w:rsidR="003F7903" w:rsidRDefault="003F7903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1E71AB" w:rsidRDefault="001E71AB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We can change the proper format by using FIND and Replace.</w:t>
      </w:r>
      <w:r w:rsidR="00924C19">
        <w:rPr>
          <w:rFonts w:ascii="Calibri" w:hAnsi="Calibri" w:cs="Calibri"/>
          <w:sz w:val="24"/>
          <w:szCs w:val="24"/>
          <w:lang w:val="en-IN"/>
        </w:rPr>
        <w:t xml:space="preserve"> 926 replacements done in Heart Issues and 488 replacements done in Smoker rows.</w:t>
      </w:r>
    </w:p>
    <w:p w:rsidR="001E71AB" w:rsidRDefault="001E71AB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CA433A" w:rsidRPr="00426264" w:rsidRDefault="00CA433A" w:rsidP="00CA433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42626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4</w:t>
      </w:r>
      <w:r w:rsidRPr="0042626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 xml:space="preserve">) </w:t>
      </w: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Create a new column named “Weight Status” that categorizes BMI into different</w:t>
      </w:r>
    </w:p>
    <w:p w:rsidR="003F7903" w:rsidRPr="00426264" w:rsidRDefault="00CA433A" w:rsidP="00CA433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categories as below:</w:t>
      </w:r>
      <w:r w:rsidR="003F7903"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 xml:space="preserve"> </w:t>
      </w:r>
    </w:p>
    <w:p w:rsidR="003F7903" w:rsidRDefault="003F7903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CA433A" w:rsidRDefault="003F7903" w:rsidP="003F790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We can use </w:t>
      </w:r>
      <w:r w:rsidRPr="003F7903">
        <w:rPr>
          <w:rFonts w:ascii="Calibri" w:hAnsi="Calibri" w:cs="Calibri"/>
          <w:sz w:val="24"/>
          <w:szCs w:val="24"/>
          <w:lang w:val="en-IN"/>
        </w:rPr>
        <w:t>=</w:t>
      </w:r>
      <w:r w:rsidRPr="003F7903">
        <w:rPr>
          <w:rFonts w:ascii="Calibri" w:hAnsi="Calibri" w:cs="Calibri"/>
          <w:sz w:val="24"/>
          <w:szCs w:val="24"/>
          <w:highlight w:val="yellow"/>
          <w:lang w:val="en-IN"/>
        </w:rPr>
        <w:t>IF(</w:t>
      </w:r>
      <w:r w:rsidR="00F45BA8">
        <w:rPr>
          <w:rFonts w:ascii="Calibri" w:hAnsi="Calibri" w:cs="Calibri"/>
          <w:sz w:val="24"/>
          <w:szCs w:val="24"/>
          <w:highlight w:val="yellow"/>
          <w:lang w:val="en-IN"/>
        </w:rPr>
        <w:t>B2&lt;18.5,"Underweight",IF(B2&lt;24.9,"Normal Weight",IF(B2</w:t>
      </w:r>
      <w:r w:rsidRPr="003F7903">
        <w:rPr>
          <w:rFonts w:ascii="Calibri" w:hAnsi="Calibri" w:cs="Calibri"/>
          <w:sz w:val="24"/>
          <w:szCs w:val="24"/>
          <w:highlight w:val="yellow"/>
          <w:lang w:val="en-IN"/>
        </w:rPr>
        <w:t>&lt;29.9,"Over Weight","Obesity")))</w:t>
      </w:r>
    </w:p>
    <w:p w:rsidR="003F7903" w:rsidRDefault="003F7903" w:rsidP="00CA433A">
      <w:pPr>
        <w:autoSpaceDE w:val="0"/>
        <w:autoSpaceDN w:val="0"/>
        <w:adjustRightInd w:val="0"/>
        <w:spacing w:before="0" w:after="0" w:line="240" w:lineRule="auto"/>
        <w:rPr>
          <w:rFonts w:ascii="Calibri-Bold" w:hAnsi="Calibri-Bold" w:cs="Calibri-Bold"/>
          <w:b/>
          <w:bCs/>
          <w:sz w:val="24"/>
          <w:szCs w:val="24"/>
          <w:lang w:val="en-IN"/>
        </w:rPr>
      </w:pPr>
      <w:r>
        <w:rPr>
          <w:rFonts w:ascii="Calibri-Bold" w:hAnsi="Calibri-Bold" w:cs="Calibri-Bold"/>
          <w:b/>
          <w:bCs/>
          <w:sz w:val="24"/>
          <w:szCs w:val="24"/>
          <w:lang w:val="en-IN"/>
        </w:rPr>
        <w:tab/>
      </w:r>
    </w:p>
    <w:p w:rsidR="003F7903" w:rsidRDefault="003F7903" w:rsidP="00CA433A">
      <w:pPr>
        <w:autoSpaceDE w:val="0"/>
        <w:autoSpaceDN w:val="0"/>
        <w:adjustRightInd w:val="0"/>
        <w:spacing w:before="0" w:after="0" w:line="240" w:lineRule="auto"/>
        <w:rPr>
          <w:rFonts w:ascii="Calibri-Bold" w:hAnsi="Calibri-Bold" w:cs="Calibri-Bold"/>
          <w:b/>
          <w:bCs/>
          <w:sz w:val="24"/>
          <w:szCs w:val="24"/>
          <w:lang w:val="en-IN"/>
        </w:rPr>
      </w:pPr>
    </w:p>
    <w:p w:rsidR="00CA433A" w:rsidRPr="00426264" w:rsidRDefault="00CA433A" w:rsidP="00CA433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42626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5) </w:t>
      </w: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Create a new column named “Diabetes Status” and fill it as per the information given</w:t>
      </w:r>
    </w:p>
    <w:p w:rsidR="00CA433A" w:rsidRPr="00426264" w:rsidRDefault="00CA433A" w:rsidP="00CA433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below:</w:t>
      </w:r>
    </w:p>
    <w:p w:rsidR="003F7903" w:rsidRDefault="003F7903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3F7903" w:rsidRDefault="003F7903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The below mentioned format will helps to find the Diabetes Status.</w:t>
      </w:r>
    </w:p>
    <w:p w:rsidR="003F7903" w:rsidRDefault="00F45BA8" w:rsidP="003F7903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highlight w:val="yellow"/>
          <w:lang w:val="en-IN"/>
        </w:rPr>
        <w:t>=IF(C2&lt;5.7,"Normal",IF(C2</w:t>
      </w:r>
      <w:r w:rsidR="003F7903" w:rsidRPr="003F7903">
        <w:rPr>
          <w:rFonts w:ascii="Calibri" w:hAnsi="Calibri" w:cs="Calibri"/>
          <w:sz w:val="24"/>
          <w:szCs w:val="24"/>
          <w:highlight w:val="yellow"/>
          <w:lang w:val="en-IN"/>
        </w:rPr>
        <w:t>&lt;6.4,"Pre diabetes","Diabetes"))</w:t>
      </w:r>
    </w:p>
    <w:p w:rsidR="003F7903" w:rsidRDefault="003F7903" w:rsidP="00CA433A">
      <w:pPr>
        <w:autoSpaceDE w:val="0"/>
        <w:autoSpaceDN w:val="0"/>
        <w:adjustRightInd w:val="0"/>
        <w:spacing w:before="0" w:after="0" w:line="240" w:lineRule="auto"/>
        <w:rPr>
          <w:rFonts w:ascii="Calibri-Bold" w:hAnsi="Calibri-Bold" w:cs="Calibri-Bold"/>
          <w:b/>
          <w:bCs/>
          <w:sz w:val="24"/>
          <w:szCs w:val="24"/>
          <w:lang w:val="en-IN"/>
        </w:rPr>
      </w:pPr>
    </w:p>
    <w:p w:rsidR="00EA2045" w:rsidRPr="00426264" w:rsidRDefault="00CA433A" w:rsidP="00CA433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42626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6) </w:t>
      </w: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Merge ‘year’, ‘month’ and ‘date’ columns in the “Hospitalization Details”</w:t>
      </w:r>
      <w:r w:rsidR="00DA6AF0"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 xml:space="preserve"> Table into one </w:t>
      </w: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column named ‘Date of Birth’ and format it in ‘DD-MMM-YYYY’ custom format.</w:t>
      </w:r>
    </w:p>
    <w:p w:rsidR="00EA2045" w:rsidRPr="00EA2045" w:rsidRDefault="00EA2045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u w:val="single"/>
          <w:lang w:val="en-IN"/>
        </w:rPr>
      </w:pPr>
    </w:p>
    <w:p w:rsidR="00DA6AF0" w:rsidRDefault="00DA6AF0" w:rsidP="00EA204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We can use </w:t>
      </w:r>
      <w:r w:rsidRPr="00DA6AF0">
        <w:rPr>
          <w:rFonts w:ascii="Calibri" w:hAnsi="Calibri" w:cs="Calibri"/>
          <w:sz w:val="24"/>
          <w:szCs w:val="24"/>
          <w:highlight w:val="yellow"/>
          <w:lang w:val="en-IN"/>
        </w:rPr>
        <w:t>=CONCATENATE(O3,"-",N3,"-",M3)</w:t>
      </w:r>
    </w:p>
    <w:p w:rsidR="00DA6AF0" w:rsidRDefault="00DA6AF0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CA433A" w:rsidRPr="00426264" w:rsidRDefault="00CA433A" w:rsidP="00CA433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42626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7)</w:t>
      </w:r>
      <w:r w:rsidRPr="0042626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 xml:space="preserve"> </w:t>
      </w: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Calculate the ‘Age’ of each customer based on their ‘Date of Birth’ and the date of</w:t>
      </w:r>
    </w:p>
    <w:p w:rsidR="00CA433A" w:rsidRPr="00426264" w:rsidRDefault="00CA433A" w:rsidP="00CA433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collection of the dataset, which is 8</w:t>
      </w:r>
      <w:r w:rsidRPr="00426264">
        <w:rPr>
          <w:rFonts w:ascii="Times New Roman" w:hAnsi="Times New Roman" w:cs="Times New Roman"/>
          <w:color w:val="000000" w:themeColor="text1"/>
          <w:sz w:val="14"/>
          <w:szCs w:val="14"/>
          <w:u w:val="single"/>
          <w:lang w:val="en-IN"/>
        </w:rPr>
        <w:t>th</w:t>
      </w: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 xml:space="preserve">June 2023. (Hint: Use the </w:t>
      </w:r>
      <w:r w:rsidRPr="0042626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IN"/>
        </w:rPr>
        <w:t xml:space="preserve">DATEDIF </w:t>
      </w: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function)</w:t>
      </w:r>
    </w:p>
    <w:p w:rsidR="00EA2045" w:rsidRDefault="00EA2045" w:rsidP="00EA204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alibri" w:hAnsi="Calibri" w:cs="Calibri"/>
          <w:sz w:val="24"/>
          <w:szCs w:val="24"/>
          <w:lang w:val="en-IN"/>
        </w:rPr>
      </w:pPr>
    </w:p>
    <w:p w:rsidR="00BB780A" w:rsidRDefault="000D1799" w:rsidP="00EA204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We can find the Age, by using </w:t>
      </w:r>
      <w:r w:rsidRPr="000D1799">
        <w:rPr>
          <w:rFonts w:ascii="Calibri" w:hAnsi="Calibri" w:cs="Calibri"/>
          <w:sz w:val="24"/>
          <w:szCs w:val="24"/>
          <w:highlight w:val="yellow"/>
          <w:lang w:val="en-IN"/>
        </w:rPr>
        <w:t>=DATEDIF(U3,V3,"Y")</w:t>
      </w:r>
    </w:p>
    <w:p w:rsidR="000D1799" w:rsidRPr="00426264" w:rsidRDefault="000D1799" w:rsidP="00EA2045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:rsidR="00CA433A" w:rsidRPr="00426264" w:rsidRDefault="00CA433A" w:rsidP="00CA433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42626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8) </w:t>
      </w: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Format ‘charges’ column as currency ($).</w:t>
      </w:r>
    </w:p>
    <w:p w:rsidR="00EA2045" w:rsidRPr="00EA2045" w:rsidRDefault="00EA2045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u w:val="single"/>
          <w:lang w:val="en-IN"/>
        </w:rPr>
      </w:pPr>
    </w:p>
    <w:p w:rsidR="00EA2045" w:rsidRDefault="00EA2045" w:rsidP="00EA204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Format changed to currency.</w:t>
      </w:r>
    </w:p>
    <w:p w:rsidR="00EA2045" w:rsidRDefault="00EA2045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CA433A" w:rsidRPr="00426264" w:rsidRDefault="00CA433A" w:rsidP="00CA433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</w:pPr>
      <w:r w:rsidRPr="00426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Data Exploration:</w:t>
      </w:r>
    </w:p>
    <w:p w:rsidR="00CA433A" w:rsidRDefault="00426264" w:rsidP="00CA433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u w:val="single"/>
          <w:lang w:val="en-IN"/>
        </w:rPr>
      </w:pPr>
      <w:r w:rsidRPr="00426264">
        <w:rPr>
          <w:rFonts w:ascii="Times New Roman" w:eastAsia="MS-PGothic" w:hAnsi="Times New Roman" w:cs="Times New Roman"/>
          <w:color w:val="000000" w:themeColor="text1"/>
          <w:sz w:val="25"/>
          <w:szCs w:val="25"/>
          <w:u w:val="single"/>
          <w:lang w:val="en-IN"/>
        </w:rPr>
        <w:t>1.</w:t>
      </w:r>
      <w:r w:rsidR="00CA433A" w:rsidRPr="00426264">
        <w:rPr>
          <w:rFonts w:ascii="Times New Roman" w:eastAsia="MS-PGothic" w:hAnsi="Times New Roman" w:cs="Times New Roman"/>
          <w:color w:val="000000" w:themeColor="text1"/>
          <w:sz w:val="25"/>
          <w:szCs w:val="25"/>
          <w:u w:val="single"/>
          <w:lang w:val="en-IN"/>
        </w:rPr>
        <w:t xml:space="preserve"> </w:t>
      </w:r>
      <w:r w:rsidR="00CA433A" w:rsidRPr="00426264"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u w:val="single"/>
          <w:lang w:val="en-IN"/>
        </w:rPr>
        <w:t>Customer Names Table:</w:t>
      </w:r>
    </w:p>
    <w:p w:rsidR="00426264" w:rsidRPr="00426264" w:rsidRDefault="00426264" w:rsidP="00CA433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u w:val="single"/>
          <w:lang w:val="en-IN"/>
        </w:rPr>
      </w:pPr>
    </w:p>
    <w:p w:rsidR="00CA433A" w:rsidRPr="00426264" w:rsidRDefault="00CA433A" w:rsidP="0042626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Are there any duplicate Customer IDs in the dataset? If yes, how many?</w:t>
      </w:r>
    </w:p>
    <w:p w:rsidR="007D0BD1" w:rsidRDefault="007D0BD1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W</w:t>
      </w:r>
      <w:r w:rsidR="000821FF">
        <w:rPr>
          <w:rFonts w:ascii="Calibri" w:hAnsi="Calibri" w:cs="Calibri"/>
          <w:sz w:val="24"/>
          <w:szCs w:val="24"/>
          <w:lang w:val="en-IN"/>
        </w:rPr>
        <w:t>e have 5</w:t>
      </w:r>
      <w:r>
        <w:rPr>
          <w:rFonts w:ascii="Calibri" w:hAnsi="Calibri" w:cs="Calibri"/>
          <w:sz w:val="24"/>
          <w:szCs w:val="24"/>
          <w:lang w:val="en-IN"/>
        </w:rPr>
        <w:t xml:space="preserve"> Duplicate customer ID found from the data.</w:t>
      </w:r>
    </w:p>
    <w:p w:rsidR="007D0BD1" w:rsidRDefault="007D0BD1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CA433A" w:rsidRPr="00426264" w:rsidRDefault="00CA433A" w:rsidP="00426264">
      <w:pPr>
        <w:pStyle w:val="ListParagraph"/>
        <w:numPr>
          <w:ilvl w:val="0"/>
          <w:numId w:val="10"/>
        </w:numPr>
        <w:tabs>
          <w:tab w:val="left" w:pos="5850"/>
        </w:tabs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26264">
        <w:rPr>
          <w:rFonts w:ascii="Times New Roman" w:eastAsia="MS-PGothic" w:hAnsi="Times New Roman" w:cs="Times New Roman"/>
          <w:color w:val="000000" w:themeColor="text1"/>
          <w:sz w:val="22"/>
          <w:szCs w:val="22"/>
          <w:u w:val="single"/>
          <w:lang w:val="en-IN"/>
        </w:rPr>
        <w:t xml:space="preserve"> </w:t>
      </w:r>
      <w:r w:rsidRPr="004262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How many customers are included in the dataset?</w:t>
      </w:r>
      <w:r w:rsidR="007D0BD1" w:rsidRPr="0042626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ab/>
      </w:r>
    </w:p>
    <w:p w:rsidR="007D0BD1" w:rsidRDefault="00ED3094" w:rsidP="007D0BD1">
      <w:pPr>
        <w:tabs>
          <w:tab w:val="left" w:pos="5850"/>
        </w:tabs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         There are 2335 Customers included in the dataset.</w:t>
      </w:r>
    </w:p>
    <w:p w:rsidR="00ED3094" w:rsidRDefault="00ED3094" w:rsidP="007D0BD1">
      <w:pPr>
        <w:tabs>
          <w:tab w:val="left" w:pos="5850"/>
        </w:tabs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ED3094" w:rsidRDefault="00ED3094" w:rsidP="007D0BD1">
      <w:pPr>
        <w:tabs>
          <w:tab w:val="left" w:pos="5850"/>
        </w:tabs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CA433A" w:rsidRPr="00426264" w:rsidRDefault="00426264" w:rsidP="00CA433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u w:val="single"/>
          <w:lang w:val="en-IN"/>
        </w:rPr>
      </w:pPr>
      <w:r w:rsidRPr="00426264">
        <w:rPr>
          <w:rFonts w:ascii="Times New Roman" w:eastAsia="MS-PGothic" w:hAnsi="Times New Roman" w:cs="Times New Roman"/>
          <w:color w:val="000000" w:themeColor="text1"/>
          <w:sz w:val="25"/>
          <w:szCs w:val="25"/>
          <w:u w:val="single"/>
          <w:lang w:val="en-IN"/>
        </w:rPr>
        <w:t>2.</w:t>
      </w:r>
      <w:r w:rsidR="00CA433A" w:rsidRPr="00426264">
        <w:rPr>
          <w:rFonts w:ascii="Times New Roman" w:eastAsia="MS-PGothic" w:hAnsi="Times New Roman" w:cs="Times New Roman"/>
          <w:color w:val="000000" w:themeColor="text1"/>
          <w:sz w:val="25"/>
          <w:szCs w:val="25"/>
          <w:u w:val="single"/>
          <w:lang w:val="en-IN"/>
        </w:rPr>
        <w:t xml:space="preserve"> </w:t>
      </w:r>
      <w:r w:rsidR="00CA433A" w:rsidRPr="00426264"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u w:val="single"/>
          <w:lang w:val="en-IN"/>
        </w:rPr>
        <w:t>Medical Examination Table:</w:t>
      </w:r>
    </w:p>
    <w:p w:rsidR="00CA433A" w:rsidRPr="0015208D" w:rsidRDefault="00CA433A" w:rsidP="001520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15208D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How many customers have a history of cancer?</w:t>
      </w:r>
    </w:p>
    <w:p w:rsidR="007A12E5" w:rsidRDefault="007A12E5" w:rsidP="0015208D">
      <w:pPr>
        <w:autoSpaceDE w:val="0"/>
        <w:autoSpaceDN w:val="0"/>
        <w:adjustRightInd w:val="0"/>
        <w:spacing w:before="0" w:after="0" w:line="240" w:lineRule="auto"/>
        <w:ind w:left="720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We can get the details from the table by using filter, There are 391 customers have a history of cancer.</w:t>
      </w:r>
    </w:p>
    <w:p w:rsidR="007A12E5" w:rsidRDefault="007A12E5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CA433A" w:rsidRPr="0015208D" w:rsidRDefault="00CA433A" w:rsidP="001520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15208D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How many obese customers have heart issues?</w:t>
      </w:r>
    </w:p>
    <w:p w:rsidR="007A12E5" w:rsidRDefault="007A12E5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92</w:t>
      </w:r>
      <w:r w:rsidR="00637A38">
        <w:rPr>
          <w:rFonts w:ascii="Calibri" w:hAnsi="Calibri" w:cs="Calibri"/>
          <w:sz w:val="24"/>
          <w:szCs w:val="24"/>
          <w:lang w:val="en-IN"/>
        </w:rPr>
        <w:t>6</w:t>
      </w:r>
      <w:r>
        <w:rPr>
          <w:rFonts w:ascii="Calibri" w:hAnsi="Calibri" w:cs="Calibri"/>
          <w:sz w:val="24"/>
          <w:szCs w:val="24"/>
          <w:lang w:val="en-IN"/>
        </w:rPr>
        <w:t xml:space="preserve"> customers have heart issues .</w:t>
      </w:r>
    </w:p>
    <w:p w:rsidR="007A12E5" w:rsidRPr="0015208D" w:rsidRDefault="007A12E5" w:rsidP="00CA433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:rsidR="00CA433A" w:rsidRPr="0015208D" w:rsidRDefault="00CA433A" w:rsidP="001520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15208D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What is the total number of major surgeries performed on customers?</w:t>
      </w:r>
    </w:p>
    <w:p w:rsidR="007A12E5" w:rsidRDefault="00817120" w:rsidP="003E12FC">
      <w:pPr>
        <w:autoSpaceDE w:val="0"/>
        <w:autoSpaceDN w:val="0"/>
        <w:adjustRightInd w:val="0"/>
        <w:spacing w:before="0" w:after="0" w:line="240" w:lineRule="auto"/>
        <w:ind w:left="720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Total 22 number of 3</w:t>
      </w:r>
      <w:r w:rsidR="007A12E5">
        <w:rPr>
          <w:rFonts w:ascii="Calibri" w:hAnsi="Calibri" w:cs="Calibri"/>
          <w:sz w:val="24"/>
          <w:szCs w:val="24"/>
          <w:lang w:val="en-IN"/>
        </w:rPr>
        <w:t xml:space="preserve"> Major surgeries</w:t>
      </w:r>
      <w:r>
        <w:rPr>
          <w:rFonts w:ascii="Calibri" w:hAnsi="Calibri" w:cs="Calibri"/>
          <w:sz w:val="24"/>
          <w:szCs w:val="24"/>
          <w:lang w:val="en-IN"/>
        </w:rPr>
        <w:t xml:space="preserve">, 274 number of 2 major surgeries and 965 1 major surgeries </w:t>
      </w:r>
      <w:r w:rsidR="007A12E5">
        <w:rPr>
          <w:rFonts w:ascii="Calibri" w:hAnsi="Calibri" w:cs="Calibri"/>
          <w:sz w:val="24"/>
          <w:szCs w:val="24"/>
          <w:lang w:val="en-IN"/>
        </w:rPr>
        <w:t>performed on customers.</w:t>
      </w:r>
    </w:p>
    <w:p w:rsidR="007A12E5" w:rsidRDefault="007A12E5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CA433A" w:rsidRPr="0015208D" w:rsidRDefault="00CA433A" w:rsidP="001520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15208D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Calculate the percentage of customers who have undergone any transplants.</w:t>
      </w:r>
    </w:p>
    <w:p w:rsidR="007A12E5" w:rsidRDefault="006A399C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6</w:t>
      </w:r>
      <w:r w:rsidR="003E12FC">
        <w:rPr>
          <w:rFonts w:ascii="Calibri" w:hAnsi="Calibri" w:cs="Calibri"/>
          <w:sz w:val="24"/>
          <w:szCs w:val="24"/>
          <w:lang w:val="en-IN"/>
        </w:rPr>
        <w:t>.7</w:t>
      </w:r>
      <w:r>
        <w:rPr>
          <w:rFonts w:ascii="Calibri" w:hAnsi="Calibri" w:cs="Calibri"/>
          <w:sz w:val="24"/>
          <w:szCs w:val="24"/>
          <w:lang w:val="en-IN"/>
        </w:rPr>
        <w:t>% of the customers have undergone transplants.</w:t>
      </w:r>
    </w:p>
    <w:p w:rsidR="006A399C" w:rsidRDefault="006A399C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CA433A" w:rsidRPr="0015208D" w:rsidRDefault="00CA433A" w:rsidP="001520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15208D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Find the average HBA1C value of customers who are smokers.</w:t>
      </w:r>
    </w:p>
    <w:p w:rsidR="006A399C" w:rsidRDefault="006A399C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The average HBA1C value is 6.578.</w:t>
      </w:r>
    </w:p>
    <w:p w:rsidR="006A399C" w:rsidRDefault="006A399C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CA433A" w:rsidRPr="0015208D" w:rsidRDefault="0015208D" w:rsidP="00CA433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u w:val="single"/>
          <w:lang w:val="en-IN"/>
        </w:rPr>
      </w:pPr>
      <w:r w:rsidRPr="0015208D">
        <w:rPr>
          <w:rFonts w:ascii="Times New Roman" w:eastAsia="MS-PGothic" w:hAnsi="Times New Roman" w:cs="Times New Roman"/>
          <w:color w:val="000000" w:themeColor="text1"/>
          <w:sz w:val="25"/>
          <w:szCs w:val="25"/>
          <w:u w:val="single"/>
          <w:lang w:val="en-IN"/>
        </w:rPr>
        <w:lastRenderedPageBreak/>
        <w:t>3.</w:t>
      </w:r>
      <w:r w:rsidR="00CA433A" w:rsidRPr="0015208D">
        <w:rPr>
          <w:rFonts w:ascii="Times New Roman" w:eastAsia="MS-PGothic" w:hAnsi="Times New Roman" w:cs="Times New Roman"/>
          <w:color w:val="000000" w:themeColor="text1"/>
          <w:sz w:val="25"/>
          <w:szCs w:val="25"/>
          <w:u w:val="single"/>
          <w:lang w:val="en-IN"/>
        </w:rPr>
        <w:t xml:space="preserve"> </w:t>
      </w:r>
      <w:r w:rsidR="00CA433A" w:rsidRPr="0015208D"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u w:val="single"/>
          <w:lang w:val="en-IN"/>
        </w:rPr>
        <w:t>Hospitalization details Table:</w:t>
      </w:r>
    </w:p>
    <w:p w:rsidR="00CA433A" w:rsidRPr="0015208D" w:rsidRDefault="00CA433A" w:rsidP="001520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15208D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Calculate all the Summary statistics for the ‘charges’ column.</w:t>
      </w:r>
    </w:p>
    <w:p w:rsidR="006A399C" w:rsidRDefault="006A399C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</w:t>
      </w:r>
      <w:r>
        <w:rPr>
          <w:rFonts w:ascii="Calibri" w:hAnsi="Calibri" w:cs="Calibri"/>
          <w:sz w:val="24"/>
          <w:szCs w:val="24"/>
          <w:lang w:val="en-IN"/>
        </w:rPr>
        <w:tab/>
        <w:t>We can get the details by using the sum function in charges column</w:t>
      </w:r>
      <w:r w:rsidR="00E9658D">
        <w:rPr>
          <w:rFonts w:ascii="Calibri" w:hAnsi="Calibri" w:cs="Calibri"/>
          <w:sz w:val="24"/>
          <w:szCs w:val="24"/>
          <w:lang w:val="en-IN"/>
        </w:rPr>
        <w:t>.</w:t>
      </w:r>
    </w:p>
    <w:p w:rsidR="00E9658D" w:rsidRPr="00E9658D" w:rsidRDefault="00E9658D" w:rsidP="00E9658D">
      <w:pPr>
        <w:ind w:firstLine="72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N" w:eastAsia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i.e. Rs. </w:t>
      </w:r>
      <w:r w:rsidRPr="00E9658D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N" w:eastAsia="en-IN"/>
        </w:rPr>
        <w:t>₹ 3,17,68,896.02</w:t>
      </w:r>
    </w:p>
    <w:p w:rsidR="00CA433A" w:rsidRPr="0015208D" w:rsidRDefault="00CA433A" w:rsidP="001520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15208D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Find the average hospitalization charges for customers who are more than 50 years old.</w:t>
      </w:r>
    </w:p>
    <w:p w:rsidR="00E9658D" w:rsidRPr="00E9658D" w:rsidRDefault="00E9658D" w:rsidP="0015208D">
      <w:pPr>
        <w:ind w:left="72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N" w:eastAsia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We have </w:t>
      </w:r>
      <w:r w:rsidRPr="00E9658D">
        <w:rPr>
          <w:rFonts w:ascii="Calibri" w:hAnsi="Calibri" w:cs="Calibri"/>
          <w:sz w:val="24"/>
          <w:szCs w:val="24"/>
          <w:highlight w:val="yellow"/>
          <w:lang w:val="en-IN"/>
        </w:rPr>
        <w:t>=ROUND(AVERAGEIF([Age],"&gt;50",[Charges]))</w:t>
      </w:r>
      <w:r>
        <w:rPr>
          <w:rFonts w:ascii="Calibri" w:hAnsi="Calibri" w:cs="Calibri"/>
          <w:sz w:val="24"/>
          <w:szCs w:val="24"/>
          <w:lang w:val="en-IN"/>
        </w:rPr>
        <w:t xml:space="preserve"> function, the average became Rs.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N" w:eastAsia="en-IN"/>
        </w:rPr>
        <w:t>17865.45</w:t>
      </w:r>
    </w:p>
    <w:p w:rsidR="00CA433A" w:rsidRPr="0015208D" w:rsidRDefault="00CA433A" w:rsidP="001520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15208D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Compare the total charges across different hospital tiers.</w:t>
      </w:r>
    </w:p>
    <w:p w:rsidR="0015208D" w:rsidRPr="0015208D" w:rsidRDefault="0015208D" w:rsidP="0015208D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tbl>
      <w:tblPr>
        <w:tblW w:w="6035" w:type="dxa"/>
        <w:tblCellSpacing w:w="15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3502"/>
      </w:tblGrid>
      <w:tr w:rsidR="003E12FC" w:rsidRPr="003E12FC" w:rsidTr="00377684">
        <w:trPr>
          <w:trHeight w:val="166"/>
          <w:tblHeader/>
          <w:tblCellSpacing w:w="15" w:type="dxa"/>
        </w:trPr>
        <w:tc>
          <w:tcPr>
            <w:tcW w:w="2488" w:type="dxa"/>
            <w:vAlign w:val="center"/>
            <w:hideMark/>
          </w:tcPr>
          <w:p w:rsidR="003E12FC" w:rsidRPr="003E12FC" w:rsidRDefault="003E12FC" w:rsidP="003776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</w:pPr>
            <w:r w:rsidRPr="003E12F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  <w:t>Hospital Tier</w:t>
            </w:r>
          </w:p>
        </w:tc>
        <w:tc>
          <w:tcPr>
            <w:tcW w:w="0" w:type="auto"/>
            <w:vAlign w:val="center"/>
            <w:hideMark/>
          </w:tcPr>
          <w:p w:rsidR="003E12FC" w:rsidRPr="003E12FC" w:rsidRDefault="003E12FC" w:rsidP="003776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</w:pPr>
            <w:r w:rsidRPr="003E12FC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  <w:t>Total Charges</w:t>
            </w:r>
          </w:p>
        </w:tc>
      </w:tr>
      <w:tr w:rsidR="003E12FC" w:rsidRPr="003E12FC" w:rsidTr="00377684">
        <w:trPr>
          <w:trHeight w:val="176"/>
          <w:tblCellSpacing w:w="15" w:type="dxa"/>
        </w:trPr>
        <w:tc>
          <w:tcPr>
            <w:tcW w:w="2488" w:type="dxa"/>
            <w:vAlign w:val="center"/>
            <w:hideMark/>
          </w:tcPr>
          <w:p w:rsidR="003E12FC" w:rsidRPr="003E12FC" w:rsidRDefault="003E12FC" w:rsidP="003776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3E12F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Tier 1</w:t>
            </w:r>
          </w:p>
        </w:tc>
        <w:tc>
          <w:tcPr>
            <w:tcW w:w="0" w:type="auto"/>
            <w:vAlign w:val="center"/>
            <w:hideMark/>
          </w:tcPr>
          <w:p w:rsidR="003E12FC" w:rsidRPr="003E12FC" w:rsidRDefault="003E12FC" w:rsidP="003776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$ </w:t>
            </w:r>
            <w:r w:rsidR="003776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93</w:t>
            </w:r>
            <w:r w:rsidR="00EB775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,</w:t>
            </w:r>
            <w:r w:rsidR="003776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1</w:t>
            </w:r>
            <w:r w:rsidR="00EB775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0,917.49</w:t>
            </w:r>
          </w:p>
        </w:tc>
      </w:tr>
      <w:tr w:rsidR="003E12FC" w:rsidRPr="003E12FC" w:rsidTr="00377684">
        <w:trPr>
          <w:trHeight w:val="176"/>
          <w:tblCellSpacing w:w="15" w:type="dxa"/>
        </w:trPr>
        <w:tc>
          <w:tcPr>
            <w:tcW w:w="2488" w:type="dxa"/>
            <w:vAlign w:val="center"/>
            <w:hideMark/>
          </w:tcPr>
          <w:p w:rsidR="003E12FC" w:rsidRPr="003E12FC" w:rsidRDefault="003E12FC" w:rsidP="003776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3E12F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Tier 2</w:t>
            </w:r>
          </w:p>
        </w:tc>
        <w:tc>
          <w:tcPr>
            <w:tcW w:w="0" w:type="auto"/>
            <w:vAlign w:val="center"/>
            <w:hideMark/>
          </w:tcPr>
          <w:p w:rsidR="003E12FC" w:rsidRPr="003E12FC" w:rsidRDefault="00EB7752" w:rsidP="003776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$1</w:t>
            </w:r>
            <w:r w:rsidR="003776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58</w:t>
            </w:r>
            <w:r w:rsidR="003776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99</w:t>
            </w:r>
            <w:r w:rsidR="003776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488.89</w:t>
            </w:r>
          </w:p>
        </w:tc>
      </w:tr>
      <w:tr w:rsidR="003E12FC" w:rsidRPr="003E12FC" w:rsidTr="00377684">
        <w:trPr>
          <w:trHeight w:val="166"/>
          <w:tblCellSpacing w:w="15" w:type="dxa"/>
        </w:trPr>
        <w:tc>
          <w:tcPr>
            <w:tcW w:w="2488" w:type="dxa"/>
            <w:vAlign w:val="center"/>
            <w:hideMark/>
          </w:tcPr>
          <w:p w:rsidR="003E12FC" w:rsidRPr="003E12FC" w:rsidRDefault="003E12FC" w:rsidP="003776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3E12F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Tier 3</w:t>
            </w:r>
          </w:p>
        </w:tc>
        <w:tc>
          <w:tcPr>
            <w:tcW w:w="0" w:type="auto"/>
            <w:vAlign w:val="center"/>
            <w:hideMark/>
          </w:tcPr>
          <w:p w:rsidR="003E12FC" w:rsidRPr="003E12FC" w:rsidRDefault="00377684" w:rsidP="00377684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$   65,58,489.64</w:t>
            </w:r>
          </w:p>
        </w:tc>
      </w:tr>
    </w:tbl>
    <w:p w:rsidR="00E9658D" w:rsidRDefault="00E9658D" w:rsidP="00377684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libri" w:hAnsi="Calibri" w:cs="Calibri"/>
          <w:sz w:val="24"/>
          <w:szCs w:val="24"/>
          <w:lang w:val="en-IN"/>
        </w:rPr>
      </w:pPr>
    </w:p>
    <w:p w:rsidR="00CA433A" w:rsidRPr="0015208D" w:rsidRDefault="00CA433A" w:rsidP="001520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15208D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Calculate the average charges for people who have more than 2 children.</w:t>
      </w:r>
    </w:p>
    <w:p w:rsidR="00436E99" w:rsidRPr="00436E99" w:rsidRDefault="00436E99" w:rsidP="0015208D">
      <w:pPr>
        <w:ind w:left="72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N" w:eastAsia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We can use the </w:t>
      </w:r>
      <w:r w:rsidR="00377684" w:rsidRPr="00377684">
        <w:rPr>
          <w:rFonts w:ascii="Calibri" w:hAnsi="Calibri" w:cs="Calibri"/>
          <w:sz w:val="24"/>
          <w:szCs w:val="24"/>
          <w:highlight w:val="yellow"/>
          <w:lang w:val="en-IN"/>
        </w:rPr>
        <w:t>=ROUND(AVERAGEIF(E2:E2344,"&gt;2",F2:F2344),2</w:t>
      </w:r>
      <w:r w:rsidR="00377684" w:rsidRPr="00377684">
        <w:rPr>
          <w:rFonts w:ascii="Calibri" w:hAnsi="Calibri" w:cs="Calibri"/>
          <w:sz w:val="24"/>
          <w:szCs w:val="24"/>
          <w:lang w:val="en-IN"/>
        </w:rPr>
        <w:t>)</w:t>
      </w:r>
      <w:r>
        <w:rPr>
          <w:rFonts w:ascii="Calibri" w:hAnsi="Calibri" w:cs="Calibri"/>
          <w:sz w:val="24"/>
          <w:szCs w:val="24"/>
          <w:lang w:val="en-IN"/>
        </w:rPr>
        <w:t>format and we get Rs.</w:t>
      </w:r>
      <w:r w:rsidRPr="00436E99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377684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N" w:eastAsia="en-IN"/>
        </w:rPr>
        <w:t>14,217.52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N" w:eastAsia="en-IN"/>
        </w:rPr>
        <w:t xml:space="preserve"> </w:t>
      </w:r>
      <w:r w:rsidRPr="00436E99">
        <w:rPr>
          <w:rFonts w:ascii="Calibri" w:eastAsia="Times New Roman" w:hAnsi="Calibri" w:cs="Calibri"/>
          <w:bCs/>
          <w:color w:val="000000"/>
          <w:sz w:val="22"/>
          <w:szCs w:val="22"/>
          <w:lang w:val="en-IN" w:eastAsia="en-IN"/>
        </w:rPr>
        <w:t>as average charges</w:t>
      </w:r>
    </w:p>
    <w:p w:rsidR="00E9658D" w:rsidRDefault="00E9658D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CA433A" w:rsidRDefault="00CA433A" w:rsidP="00CA433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15208D">
        <w:rPr>
          <w:rFonts w:ascii="Times New Roman" w:eastAsia="MS-PGothic" w:hAnsi="Times New Roman" w:cs="Times New Roman"/>
          <w:color w:val="000000" w:themeColor="text1"/>
          <w:sz w:val="22"/>
          <w:szCs w:val="22"/>
          <w:u w:val="single"/>
          <w:lang w:val="en-IN"/>
        </w:rPr>
        <w:t xml:space="preserve"> </w:t>
      </w:r>
      <w:r w:rsidRPr="0015208D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Find the integer average number of children of customers who are less than 40 years</w:t>
      </w:r>
      <w:r w:rsidR="0015208D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 xml:space="preserve"> old.</w:t>
      </w:r>
    </w:p>
    <w:p w:rsidR="0015208D" w:rsidRPr="0015208D" w:rsidRDefault="0015208D" w:rsidP="0015208D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</w:p>
    <w:p w:rsidR="00436E99" w:rsidRDefault="00436E99" w:rsidP="002A150B">
      <w:pPr>
        <w:autoSpaceDE w:val="0"/>
        <w:autoSpaceDN w:val="0"/>
        <w:adjustRightInd w:val="0"/>
        <w:spacing w:before="0" w:after="0" w:line="240" w:lineRule="auto"/>
        <w:ind w:left="720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We can use </w:t>
      </w:r>
      <w:r w:rsidR="005574B6" w:rsidRPr="005574B6">
        <w:rPr>
          <w:rFonts w:ascii="Calibri" w:hAnsi="Calibri" w:cs="Calibri"/>
          <w:sz w:val="24"/>
          <w:szCs w:val="24"/>
          <w:highlight w:val="yellow"/>
          <w:lang w:val="en-IN"/>
        </w:rPr>
        <w:t>=ROUND(AVERAGEIF(O2:O2344,"&lt;40",(E2:E2344)),0)</w:t>
      </w:r>
      <w:r w:rsidR="005574B6">
        <w:rPr>
          <w:rFonts w:ascii="Calibri" w:hAnsi="Calibri" w:cs="Calibri"/>
          <w:sz w:val="24"/>
          <w:szCs w:val="24"/>
          <w:lang w:val="en-IN"/>
        </w:rPr>
        <w:t xml:space="preserve"> </w:t>
      </w:r>
      <w:r>
        <w:rPr>
          <w:rFonts w:ascii="Calibri" w:hAnsi="Calibri" w:cs="Calibri"/>
          <w:sz w:val="24"/>
          <w:szCs w:val="24"/>
          <w:lang w:val="en-IN"/>
        </w:rPr>
        <w:t xml:space="preserve">to get the average number of children of customer who are less than 40 yrs. I.e </w:t>
      </w:r>
      <w:r w:rsidR="00FE2EBB">
        <w:rPr>
          <w:rFonts w:ascii="Calibri" w:hAnsi="Calibri" w:cs="Calibri"/>
          <w:sz w:val="24"/>
          <w:szCs w:val="24"/>
          <w:lang w:val="en-IN"/>
        </w:rPr>
        <w:t>1.</w:t>
      </w:r>
    </w:p>
    <w:p w:rsidR="00436E99" w:rsidRDefault="00436E99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</w:r>
    </w:p>
    <w:p w:rsidR="00FE2EBB" w:rsidRDefault="00FE2EBB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FE2EBB" w:rsidRPr="00FE2EBB" w:rsidRDefault="00FE2EBB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u w:val="single"/>
          <w:lang w:val="en-IN"/>
        </w:rPr>
      </w:pPr>
    </w:p>
    <w:p w:rsidR="00CA433A" w:rsidRPr="0015208D" w:rsidRDefault="00CA433A" w:rsidP="00CA433A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</w:pPr>
      <w:r w:rsidRPr="00152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Data Analysis:</w:t>
      </w:r>
    </w:p>
    <w:p w:rsidR="00CA433A" w:rsidRPr="0015208D" w:rsidRDefault="00CA433A" w:rsidP="001520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15208D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Create a new sheet named “Healthcare", combine all three tables into one, using</w:t>
      </w:r>
    </w:p>
    <w:p w:rsidR="00CA433A" w:rsidRPr="0015208D" w:rsidRDefault="00CA433A" w:rsidP="0015208D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</w:pPr>
      <w:r w:rsidRPr="0015208D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Customer ID as the common column, utilizing VLOOKUP.</w:t>
      </w:r>
    </w:p>
    <w:p w:rsidR="00184268" w:rsidRDefault="00882C05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ab/>
        <w:t>We can use the table by using VLOOKUP as</w:t>
      </w:r>
    </w:p>
    <w:p w:rsidR="00882C05" w:rsidRDefault="00882C05" w:rsidP="00882C05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libri" w:hAnsi="Calibri" w:cs="Calibri"/>
          <w:sz w:val="24"/>
          <w:szCs w:val="24"/>
          <w:lang w:val="en-IN"/>
        </w:rPr>
      </w:pPr>
      <w:r w:rsidRPr="00882C05">
        <w:rPr>
          <w:rFonts w:ascii="Calibri" w:hAnsi="Calibri" w:cs="Calibri"/>
          <w:sz w:val="24"/>
          <w:szCs w:val="24"/>
          <w:highlight w:val="yellow"/>
          <w:lang w:val="en-IN"/>
        </w:rPr>
        <w:t>=VLOOKUP('Customer Names'!A2,Table7[[Customer ID]:[First Name]],1,)</w:t>
      </w:r>
    </w:p>
    <w:p w:rsidR="00184268" w:rsidRDefault="00184268" w:rsidP="00CA433A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:rsidR="00D017E4" w:rsidRPr="00D017E4" w:rsidRDefault="00CA433A" w:rsidP="00D017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IN"/>
        </w:rPr>
      </w:pPr>
      <w:r w:rsidRPr="0026199C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Retain the following necessary columns: Customer ID, First Name, BMI, HBA1C, Heart</w:t>
      </w:r>
      <w:r w:rsidR="0026199C" w:rsidRPr="0026199C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 xml:space="preserve"> </w:t>
      </w:r>
      <w:r w:rsidRPr="0026199C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Issues, Any Transplants, Cancer history,</w:t>
      </w:r>
      <w:r w:rsidR="0026199C" w:rsidRPr="0026199C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n</w:t>
      </w:r>
      <w:r w:rsidRPr="0026199C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/>
        </w:rPr>
        <w:t>umberOfMajorSurgeries, smoker, WeightStatus, Diabetes Status, Date of Birth, charges, Hospital tier, City tier, State ID, Age.</w:t>
      </w:r>
      <w:bookmarkStart w:id="5" w:name="_GoBack"/>
      <w:bookmarkEnd w:id="5"/>
    </w:p>
    <w:p w:rsidR="00D017E4" w:rsidRPr="00D017E4" w:rsidRDefault="00D017E4" w:rsidP="00D017E4">
      <w:pPr>
        <w:autoSpaceDE w:val="0"/>
        <w:autoSpaceDN w:val="0"/>
        <w:adjustRightInd w:val="0"/>
        <w:spacing w:before="0" w:after="0" w:line="240" w:lineRule="auto"/>
        <w:ind w:left="720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N"/>
        </w:rPr>
      </w:pPr>
      <w:r w:rsidRPr="00D017E4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IN"/>
        </w:rPr>
        <w:t>The necessary column obtained by using vlookup in Healthcare.</w:t>
      </w:r>
    </w:p>
    <w:p w:rsidR="00523CFE" w:rsidRDefault="00523CFE" w:rsidP="00D017E4">
      <w:pPr>
        <w:pStyle w:val="ListParagraph"/>
        <w:autoSpaceDE w:val="0"/>
        <w:autoSpaceDN w:val="0"/>
        <w:adjustRightInd w:val="0"/>
        <w:spacing w:before="0" w:after="0" w:line="240" w:lineRule="auto"/>
      </w:pPr>
    </w:p>
    <w:sectPr w:rsidR="00523CFE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A5B" w:rsidRDefault="00EF7A5B">
      <w:pPr>
        <w:spacing w:before="0" w:after="0" w:line="240" w:lineRule="auto"/>
      </w:pPr>
      <w:r>
        <w:separator/>
      </w:r>
    </w:p>
  </w:endnote>
  <w:endnote w:type="continuationSeparator" w:id="0">
    <w:p w:rsidR="00EF7A5B" w:rsidRDefault="00EF7A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-PGothic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323" w:rsidRDefault="0048732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1094F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A5B" w:rsidRDefault="00EF7A5B">
      <w:pPr>
        <w:spacing w:before="0" w:after="0" w:line="240" w:lineRule="auto"/>
      </w:pPr>
      <w:r>
        <w:separator/>
      </w:r>
    </w:p>
  </w:footnote>
  <w:footnote w:type="continuationSeparator" w:id="0">
    <w:p w:rsidR="00EF7A5B" w:rsidRDefault="00EF7A5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419527C"/>
    <w:multiLevelType w:val="multilevel"/>
    <w:tmpl w:val="406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F11448"/>
    <w:multiLevelType w:val="hybridMultilevel"/>
    <w:tmpl w:val="F4888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D53449"/>
    <w:multiLevelType w:val="multilevel"/>
    <w:tmpl w:val="369C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104E00"/>
    <w:multiLevelType w:val="hybridMultilevel"/>
    <w:tmpl w:val="2E84E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E876F8"/>
    <w:multiLevelType w:val="hybridMultilevel"/>
    <w:tmpl w:val="85F0A966"/>
    <w:lvl w:ilvl="0" w:tplc="E8D28504">
      <w:start w:val="1"/>
      <w:numFmt w:val="decimal"/>
      <w:lvlText w:val="%1)"/>
      <w:lvlJc w:val="left"/>
      <w:pPr>
        <w:ind w:left="720" w:hanging="360"/>
      </w:pPr>
      <w:rPr>
        <w:rFonts w:ascii="Calibri-Bold" w:hAnsi="Calibri-Bold" w:cs="Calibri-Bold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3A"/>
    <w:rsid w:val="0003397F"/>
    <w:rsid w:val="00042C64"/>
    <w:rsid w:val="000821FF"/>
    <w:rsid w:val="000836A9"/>
    <w:rsid w:val="000D1799"/>
    <w:rsid w:val="0015208D"/>
    <w:rsid w:val="00181432"/>
    <w:rsid w:val="00184268"/>
    <w:rsid w:val="001E71AB"/>
    <w:rsid w:val="0022629F"/>
    <w:rsid w:val="0026199C"/>
    <w:rsid w:val="002A150B"/>
    <w:rsid w:val="0031094F"/>
    <w:rsid w:val="00351BED"/>
    <w:rsid w:val="00377684"/>
    <w:rsid w:val="003A68AA"/>
    <w:rsid w:val="003E12FC"/>
    <w:rsid w:val="003F7903"/>
    <w:rsid w:val="00426264"/>
    <w:rsid w:val="00436E99"/>
    <w:rsid w:val="004408B9"/>
    <w:rsid w:val="00461B21"/>
    <w:rsid w:val="00487323"/>
    <w:rsid w:val="00505462"/>
    <w:rsid w:val="00523CFE"/>
    <w:rsid w:val="005574B6"/>
    <w:rsid w:val="00637A38"/>
    <w:rsid w:val="006A399C"/>
    <w:rsid w:val="007A12E5"/>
    <w:rsid w:val="007D0BD1"/>
    <w:rsid w:val="00805CC4"/>
    <w:rsid w:val="00817120"/>
    <w:rsid w:val="00882C05"/>
    <w:rsid w:val="008A06A2"/>
    <w:rsid w:val="008C0169"/>
    <w:rsid w:val="00907706"/>
    <w:rsid w:val="00924C19"/>
    <w:rsid w:val="00AD7942"/>
    <w:rsid w:val="00B11A0E"/>
    <w:rsid w:val="00B773A0"/>
    <w:rsid w:val="00B86C44"/>
    <w:rsid w:val="00BA3812"/>
    <w:rsid w:val="00BB780A"/>
    <w:rsid w:val="00C8421C"/>
    <w:rsid w:val="00CA433A"/>
    <w:rsid w:val="00D017E4"/>
    <w:rsid w:val="00D74993"/>
    <w:rsid w:val="00DA6AF0"/>
    <w:rsid w:val="00E17C99"/>
    <w:rsid w:val="00E56968"/>
    <w:rsid w:val="00E915B1"/>
    <w:rsid w:val="00E9658D"/>
    <w:rsid w:val="00EA2045"/>
    <w:rsid w:val="00EB7752"/>
    <w:rsid w:val="00ED3094"/>
    <w:rsid w:val="00EF7A5B"/>
    <w:rsid w:val="00F45BA8"/>
    <w:rsid w:val="00FD4077"/>
    <w:rsid w:val="00FE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8511F-1C52-4F6B-AD5D-7803F925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semiHidden/>
    <w:qFormat/>
    <w:rsid w:val="00CA43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42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5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8D1DCEAFC24E4297E2F1918CB3E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DDB08-4C82-4551-9D09-BA038A34F0C0}"/>
      </w:docPartPr>
      <w:docPartBody>
        <w:p w:rsidR="00D6619A" w:rsidRDefault="00F9209B">
          <w:pPr>
            <w:pStyle w:val="548D1DCEAFC24E4297E2F1918CB3E206"/>
          </w:pPr>
          <w:r>
            <w:t>[Name]</w:t>
          </w:r>
        </w:p>
      </w:docPartBody>
    </w:docPart>
    <w:docPart>
      <w:docPartPr>
        <w:name w:val="DF067DC06F2244898FB6C4C9C8FA3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0762D-9C61-4116-84DE-C1844C818647}"/>
      </w:docPartPr>
      <w:docPartBody>
        <w:p w:rsidR="00D6619A" w:rsidRDefault="00F9209B">
          <w:pPr>
            <w:pStyle w:val="DF067DC06F2244898FB6C4C9C8FA392B"/>
          </w:pPr>
          <w:r>
            <w:t>[Course Title]</w:t>
          </w:r>
        </w:p>
      </w:docPartBody>
    </w:docPart>
    <w:docPart>
      <w:docPartPr>
        <w:name w:val="8DAAC0DE25094E6FBF13BB6B53060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4A347-C59F-41B1-819F-E289A2004705}"/>
      </w:docPartPr>
      <w:docPartBody>
        <w:p w:rsidR="00D6619A" w:rsidRDefault="00F9209B">
          <w:pPr>
            <w:pStyle w:val="8DAAC0DE25094E6FBF13BB6B530609BF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-PGothic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9B"/>
    <w:rsid w:val="002C154B"/>
    <w:rsid w:val="00362E39"/>
    <w:rsid w:val="00D6619A"/>
    <w:rsid w:val="00DE036A"/>
    <w:rsid w:val="00F91B0A"/>
    <w:rsid w:val="00F9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FC4A5B17B56B45F3BFABD08B85E66CBE">
    <w:name w:val="FC4A5B17B56B45F3BFABD08B85E66CBE"/>
  </w:style>
  <w:style w:type="paragraph" w:customStyle="1" w:styleId="548D1DCEAFC24E4297E2F1918CB3E206">
    <w:name w:val="548D1DCEAFC24E4297E2F1918CB3E206"/>
  </w:style>
  <w:style w:type="paragraph" w:customStyle="1" w:styleId="DF067DC06F2244898FB6C4C9C8FA392B">
    <w:name w:val="DF067DC06F2244898FB6C4C9C8FA392B"/>
  </w:style>
  <w:style w:type="paragraph" w:customStyle="1" w:styleId="8DAAC0DE25094E6FBF13BB6B530609BF">
    <w:name w:val="8DAAC0DE25094E6FBF13BB6B530609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2024-11-30T00:00:00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6C5A57-FA4D-44B5-9375-729A837C7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</TotalTime>
  <Pages>6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EXCEL FEATURES</dc:subject>
  <dc:creator>MAHENDRAN N</dc:creator>
  <cp:keywords>EXCEL</cp:keywords>
  <cp:lastModifiedBy>ADMIN</cp:lastModifiedBy>
  <cp:revision>2</cp:revision>
  <dcterms:created xsi:type="dcterms:W3CDTF">2024-12-29T14:14:00Z</dcterms:created>
  <dcterms:modified xsi:type="dcterms:W3CDTF">2024-12-29T14:14:00Z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